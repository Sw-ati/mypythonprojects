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091B6C" w:rsidRDefault="001A4A7E" w:rsidP="00091B6C">
      <w:pPr>
        <w:pStyle w:val="Title"/>
        <w:jc w:val="center"/>
        <w:rPr>
          <w:b/>
          <w:bCs/>
          <w:sz w:val="66"/>
          <w:szCs w:val="72"/>
        </w:rPr>
      </w:pPr>
      <w:r w:rsidRPr="00091B6C">
        <w:rPr>
          <w:b/>
          <w:bCs/>
          <w:sz w:val="66"/>
          <w:szCs w:val="72"/>
        </w:rPr>
        <w:t>Invoice</w:t>
      </w:r>
    </w:p>
    <w:p w14:paraId="29EFECD6" w14:textId="0EA9C879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To: 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JohnSmith</w:t>
      </w:r>
    </w:p>
    <w:p w14:paraId="2A660C15" w14:textId="3DE12AEC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Phone: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 00000000</w:t>
      </w:r>
      <w:r w:rsidRPr="00BF05D9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BF05D9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  <w:bCs w:val="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1.5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4.0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5.5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4.95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5926" w14:textId="77777777" w:rsidR="009432CD" w:rsidRDefault="009432CD" w:rsidP="00DA124E">
      <w:r>
        <w:separator/>
      </w:r>
    </w:p>
  </w:endnote>
  <w:endnote w:type="continuationSeparator" w:id="0">
    <w:p w14:paraId="32543F88" w14:textId="77777777" w:rsidR="009432CD" w:rsidRDefault="009432C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166E" w14:textId="77777777" w:rsidR="009432CD" w:rsidRDefault="009432CD" w:rsidP="00DA124E">
      <w:r>
        <w:separator/>
      </w:r>
    </w:p>
  </w:footnote>
  <w:footnote w:type="continuationSeparator" w:id="0">
    <w:p w14:paraId="4513A28C" w14:textId="77777777" w:rsidR="009432CD" w:rsidRDefault="009432C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1B6C"/>
    <w:rsid w:val="000D3BC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22B68"/>
    <w:rsid w:val="009432CD"/>
    <w:rsid w:val="009F3F74"/>
    <w:rsid w:val="00A2654F"/>
    <w:rsid w:val="00A2706E"/>
    <w:rsid w:val="00A77210"/>
    <w:rsid w:val="00A82089"/>
    <w:rsid w:val="00AC6A6B"/>
    <w:rsid w:val="00B14E8F"/>
    <w:rsid w:val="00B62AE1"/>
    <w:rsid w:val="00B84DF7"/>
    <w:rsid w:val="00B911FE"/>
    <w:rsid w:val="00BF05D9"/>
    <w:rsid w:val="00C4631C"/>
    <w:rsid w:val="00C53275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2371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4185C"/>
    <w:rsid w:val="001519E1"/>
    <w:rsid w:val="007931FB"/>
    <w:rsid w:val="0087499A"/>
    <w:rsid w:val="009955E0"/>
    <w:rsid w:val="00D94F0E"/>
    <w:rsid w:val="00E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tarunk1970@outlook.com</cp:lastModifiedBy>
  <cp:revision>15</cp:revision>
  <dcterms:created xsi:type="dcterms:W3CDTF">2022-10-08T09:21:00Z</dcterms:created>
  <dcterms:modified xsi:type="dcterms:W3CDTF">2023-05-24T10:10:00Z</dcterms:modified>
  <cp:category/>
  <cp:version/>
  <dc:description/>
  <dc:identifier/>
  <dc:language/>
  <dc:subject/>
</cp:coreProperties>
</file>